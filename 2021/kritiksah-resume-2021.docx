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376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064"/>
      </w:tblGrid>
      <w:tr w:rsidR="00692703" w:rsidRPr="00CF1A49" w14:paraId="10DBB72B" w14:textId="77777777" w:rsidTr="00F0793A">
        <w:trPr>
          <w:trHeight w:hRule="exact" w:val="1518"/>
        </w:trPr>
        <w:tc>
          <w:tcPr>
            <w:tcW w:w="10064" w:type="dxa"/>
            <w:tcMar>
              <w:top w:w="0" w:type="dxa"/>
              <w:bottom w:w="0" w:type="dxa"/>
            </w:tcMar>
          </w:tcPr>
          <w:p w14:paraId="47EDD721" w14:textId="77777777" w:rsidR="00692703" w:rsidRPr="00CF1A49" w:rsidRDefault="00A13473" w:rsidP="00913946">
            <w:pPr>
              <w:pStyle w:val="Title"/>
            </w:pPr>
            <w:r>
              <w:t>kritik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sah</w:t>
            </w:r>
          </w:p>
          <w:p w14:paraId="0A62F764" w14:textId="7E58AF00" w:rsidR="00692703" w:rsidRPr="00CF1A49" w:rsidRDefault="00A13473" w:rsidP="00913946">
            <w:pPr>
              <w:pStyle w:val="ContactInfo"/>
              <w:contextualSpacing w:val="0"/>
            </w:pPr>
            <w:proofErr w:type="spellStart"/>
            <w:r>
              <w:t>Chembur</w:t>
            </w:r>
            <w:proofErr w:type="spellEnd"/>
            <w:r w:rsidR="00B53CCA">
              <w:t xml:space="preserve">, Mumbai 400074 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5DBB440E62654A9B9CB4D00E96AB5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B53CCA">
              <w:t xml:space="preserve"> </w:t>
            </w:r>
            <w:r>
              <w:t>+91</w:t>
            </w:r>
            <w:r w:rsidR="00B53CCA">
              <w:t xml:space="preserve"> </w:t>
            </w:r>
            <w:r>
              <w:t>702</w:t>
            </w:r>
            <w:r w:rsidR="00B53CCA">
              <w:t xml:space="preserve"> </w:t>
            </w:r>
            <w:r>
              <w:t>124</w:t>
            </w:r>
            <w:r w:rsidR="00B53CCA">
              <w:t xml:space="preserve"> </w:t>
            </w:r>
            <w:r>
              <w:t>5436</w:t>
            </w:r>
          </w:p>
          <w:p w14:paraId="11B9681C" w14:textId="6203BC6F" w:rsidR="00692703" w:rsidRPr="00CF1A49" w:rsidRDefault="00746327" w:rsidP="00A13473">
            <w:pPr>
              <w:pStyle w:val="ContactInfoEmphasis"/>
              <w:contextualSpacing w:val="0"/>
            </w:pPr>
            <w:r>
              <w:t xml:space="preserve">Email: </w:t>
            </w:r>
            <w:hyperlink r:id="rId7" w:history="1">
              <w:r w:rsidRPr="007D07E9">
                <w:rPr>
                  <w:rStyle w:val="Hyperlink"/>
                </w:rPr>
                <w:t>kritiksahco@gmail.com</w:t>
              </w:r>
            </w:hyperlink>
            <w:r>
              <w:t xml:space="preserve"> | Portfolio: </w:t>
            </w:r>
            <w:r w:rsidR="001512B7" w:rsidRPr="001512B7">
              <w:rPr>
                <w:color w:val="0070C0"/>
              </w:rPr>
              <w:t>https://sahkritik.netlify.app/</w:t>
            </w:r>
          </w:p>
        </w:tc>
      </w:tr>
      <w:tr w:rsidR="009571D8" w:rsidRPr="00CF1A49" w14:paraId="434BFA53" w14:textId="77777777" w:rsidTr="00F0793A">
        <w:trPr>
          <w:trHeight w:val="886"/>
        </w:trPr>
        <w:tc>
          <w:tcPr>
            <w:tcW w:w="10064" w:type="dxa"/>
            <w:tcMar>
              <w:top w:w="432" w:type="dxa"/>
            </w:tcMar>
          </w:tcPr>
          <w:p w14:paraId="580E9A8D" w14:textId="0D1661D2" w:rsidR="001755A8" w:rsidRPr="00854818" w:rsidRDefault="00854818" w:rsidP="00854818">
            <w:pPr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</w:pPr>
            <w:r w:rsidRPr="00854818">
              <w:rPr>
                <w:rFonts w:ascii="Arial" w:hAnsi="Arial" w:cs="Arial"/>
                <w:color w:val="5E5E5E"/>
                <w:sz w:val="20"/>
                <w:szCs w:val="20"/>
                <w:shd w:val="clear" w:color="auto" w:fill="FFFFFF"/>
              </w:rPr>
              <w:t>I'm Kritik Sah, a 21-year-old Enthusiast, and youthful learner. I am here to learn more about technology and how I will be helpful to this world. I am a Web Developer with raw knowledge of frontend technologies like HTML, CSS, Bootstrap, JS, React.js, WordPress &amp; version control tools like git/GitHub, and I have a good understanding of how the Internet works like web servers, DNS, Linux terminal, python3, and MySQL-Database. I may not have a degree you need or 4-5 years of exp. to show you. But I am ready to prove myself to be helpful. Check out my portfolio for more...</w:t>
            </w:r>
          </w:p>
        </w:tc>
      </w:tr>
    </w:tbl>
    <w:p w14:paraId="54CF1998" w14:textId="77777777" w:rsidR="004E01EB" w:rsidRPr="00CF1A49" w:rsidRDefault="00D614F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2FC957268AA04C6A81647602885FDB3E"/>
          </w:placeholder>
          <w:temporary/>
          <w:showingPlcHdr/>
          <w15:appearance w15:val="hidden"/>
        </w:sdtPr>
        <w:sdtEndPr/>
        <w:sdtContent>
          <w:r w:rsidR="004E01EB" w:rsidRPr="00833616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524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785"/>
      </w:tblGrid>
      <w:tr w:rsidR="001D0BF1" w:rsidRPr="00CF1A49" w14:paraId="2C526F42" w14:textId="77777777" w:rsidTr="00833616">
        <w:trPr>
          <w:trHeight w:val="380"/>
        </w:trPr>
        <w:tc>
          <w:tcPr>
            <w:tcW w:w="9785" w:type="dxa"/>
          </w:tcPr>
          <w:p w14:paraId="638B44EC" w14:textId="1D85FBD8" w:rsidR="00854818" w:rsidRPr="00854818" w:rsidRDefault="00854818" w:rsidP="00854818">
            <w:pPr>
              <w:contextualSpacing w:val="0"/>
              <w:outlineLvl w:val="2"/>
              <w:rPr>
                <w:rFonts w:eastAsiaTheme="majorEastAsia" w:cstheme="majorBidi"/>
                <w:b/>
                <w:caps/>
                <w:szCs w:val="24"/>
              </w:rPr>
            </w:pPr>
            <w:r w:rsidRPr="00854818">
              <w:rPr>
                <w:rFonts w:eastAsiaTheme="majorEastAsia" w:cstheme="majorBidi"/>
                <w:b/>
                <w:caps/>
                <w:szCs w:val="24"/>
              </w:rPr>
              <w:t>20</w:t>
            </w:r>
            <w:r>
              <w:rPr>
                <w:rFonts w:eastAsiaTheme="majorEastAsia" w:cstheme="majorBidi"/>
                <w:b/>
                <w:caps/>
                <w:szCs w:val="24"/>
              </w:rPr>
              <w:t>21</w:t>
            </w:r>
            <w:r w:rsidRPr="00854818">
              <w:rPr>
                <w:rFonts w:eastAsiaTheme="majorEastAsia" w:cstheme="majorBidi"/>
                <w:b/>
                <w:caps/>
                <w:szCs w:val="24"/>
              </w:rPr>
              <w:t xml:space="preserve"> – present</w:t>
            </w:r>
          </w:p>
          <w:p w14:paraId="70DFF7DC" w14:textId="6B4FA6F5" w:rsidR="00854818" w:rsidRPr="00854818" w:rsidRDefault="00854818" w:rsidP="00854818">
            <w:pPr>
              <w:spacing w:after="40"/>
              <w:contextualSpacing w:val="0"/>
              <w:outlineLvl w:val="1"/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</w:pPr>
            <w:r w:rsidRPr="00854818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Freelance Wordpress Developer, </w:t>
            </w:r>
            <w:r w:rsidRPr="00854818">
              <w:rPr>
                <w:rFonts w:eastAsiaTheme="majorEastAsia" w:cstheme="majorBidi"/>
                <w:caps/>
                <w:smallCaps/>
                <w:sz w:val="26"/>
                <w:szCs w:val="26"/>
              </w:rPr>
              <w:t>@InfiniteLearning.org.in</w:t>
            </w:r>
          </w:p>
          <w:p w14:paraId="2FD7F44F" w14:textId="77777777" w:rsidR="00854818" w:rsidRDefault="00854818" w:rsidP="001D0BF1">
            <w:pPr>
              <w:pStyle w:val="Heading3"/>
              <w:contextualSpacing w:val="0"/>
              <w:outlineLvl w:val="2"/>
              <w:rPr>
                <w:rFonts w:eastAsiaTheme="minorHAnsi" w:cstheme="minorBidi"/>
                <w:b w:val="0"/>
                <w:caps w:val="0"/>
                <w:sz w:val="20"/>
                <w:szCs w:val="20"/>
              </w:rPr>
            </w:pPr>
            <w:r w:rsidRPr="00854818">
              <w:rPr>
                <w:rFonts w:eastAsiaTheme="minorHAnsi" w:cstheme="minorBidi"/>
                <w:b w:val="0"/>
                <w:caps w:val="0"/>
                <w:sz w:val="20"/>
                <w:szCs w:val="20"/>
              </w:rPr>
              <w:t xml:space="preserve">I am working with Dr. Atul </w:t>
            </w:r>
            <w:proofErr w:type="spellStart"/>
            <w:r w:rsidRPr="00854818">
              <w:rPr>
                <w:rFonts w:eastAsiaTheme="minorHAnsi" w:cstheme="minorBidi"/>
                <w:b w:val="0"/>
                <w:caps w:val="0"/>
                <w:sz w:val="20"/>
                <w:szCs w:val="20"/>
              </w:rPr>
              <w:t>Mody</w:t>
            </w:r>
            <w:proofErr w:type="spellEnd"/>
            <w:r w:rsidRPr="00854818">
              <w:rPr>
                <w:rFonts w:eastAsiaTheme="minorHAnsi" w:cstheme="minorBidi"/>
                <w:b w:val="0"/>
                <w:caps w:val="0"/>
                <w:sz w:val="20"/>
                <w:szCs w:val="20"/>
              </w:rPr>
              <w:t xml:space="preserve"> Sir. and helping him to create his website InfiniteLearning.org.in for his coaching business. because of this pandemic situation, every business is suffering so I want to help them to grow their business online.</w:t>
            </w:r>
          </w:p>
          <w:p w14:paraId="27B2B1E7" w14:textId="77777777" w:rsidR="00854818" w:rsidRDefault="00854818" w:rsidP="001D0BF1">
            <w:pPr>
              <w:pStyle w:val="Heading3"/>
              <w:contextualSpacing w:val="0"/>
              <w:outlineLvl w:val="2"/>
              <w:rPr>
                <w:rFonts w:eastAsiaTheme="minorHAnsi" w:cstheme="minorBidi"/>
                <w:b w:val="0"/>
                <w:caps w:val="0"/>
                <w:sz w:val="20"/>
                <w:szCs w:val="20"/>
              </w:rPr>
            </w:pPr>
          </w:p>
          <w:p w14:paraId="2815B516" w14:textId="0AC44C60" w:rsidR="001D0BF1" w:rsidRPr="00CF1A49" w:rsidRDefault="002D47BC" w:rsidP="001D0BF1">
            <w:pPr>
              <w:pStyle w:val="Heading3"/>
              <w:contextualSpacing w:val="0"/>
              <w:outlineLvl w:val="2"/>
            </w:pPr>
            <w:r>
              <w:t xml:space="preserve">2019 </w:t>
            </w:r>
            <w:r w:rsidR="001D0BF1" w:rsidRPr="00CF1A49">
              <w:t xml:space="preserve">– </w:t>
            </w:r>
            <w:r>
              <w:t>present</w:t>
            </w:r>
          </w:p>
          <w:p w14:paraId="63D0D0CD" w14:textId="77777777" w:rsidR="001D0BF1" w:rsidRPr="00CF1A49" w:rsidRDefault="002D47BC" w:rsidP="001D0BF1">
            <w:pPr>
              <w:pStyle w:val="Heading2"/>
              <w:contextualSpacing w:val="0"/>
              <w:outlineLvl w:val="1"/>
            </w:pPr>
            <w:r>
              <w:t>Web developer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@ITREBELS</w:t>
            </w:r>
          </w:p>
          <w:p w14:paraId="5CE73112" w14:textId="72C2D424" w:rsidR="001E3120" w:rsidRPr="00F0793A" w:rsidRDefault="00B53CCA" w:rsidP="002D47BC">
            <w:pPr>
              <w:contextualSpacing w:val="0"/>
              <w:rPr>
                <w:sz w:val="20"/>
                <w:szCs w:val="20"/>
              </w:rPr>
            </w:pPr>
            <w:r w:rsidRPr="00B53CCA">
              <w:rPr>
                <w:sz w:val="20"/>
                <w:szCs w:val="20"/>
              </w:rPr>
              <w:t xml:space="preserve">I am a web developer and my job is to create websites for me &amp; my clients, so I started my small agency named “it rebels” and because of this exp. I realized I have to learn more about </w:t>
            </w:r>
            <w:r w:rsidR="00932954" w:rsidRPr="00B53CCA">
              <w:rPr>
                <w:sz w:val="20"/>
                <w:szCs w:val="20"/>
              </w:rPr>
              <w:t>business,</w:t>
            </w:r>
            <w:r w:rsidR="00932954">
              <w:rPr>
                <w:sz w:val="20"/>
                <w:szCs w:val="20"/>
              </w:rPr>
              <w:t xml:space="preserve"> &amp;</w:t>
            </w:r>
            <w:r w:rsidR="009A1C14">
              <w:rPr>
                <w:sz w:val="20"/>
                <w:szCs w:val="20"/>
              </w:rPr>
              <w:t xml:space="preserve"> how</w:t>
            </w:r>
            <w:r w:rsidRPr="00B53CCA">
              <w:rPr>
                <w:sz w:val="20"/>
                <w:szCs w:val="20"/>
              </w:rPr>
              <w:t xml:space="preserve"> to run a business. </w:t>
            </w:r>
            <w:r w:rsidR="00115181">
              <w:rPr>
                <w:sz w:val="20"/>
                <w:szCs w:val="20"/>
              </w:rPr>
              <w:t xml:space="preserve">[Self-Employed] </w:t>
            </w:r>
          </w:p>
        </w:tc>
      </w:tr>
      <w:tr w:rsidR="00F61DF9" w:rsidRPr="00CF1A49" w14:paraId="759DD581" w14:textId="77777777" w:rsidTr="00833616">
        <w:trPr>
          <w:trHeight w:val="249"/>
        </w:trPr>
        <w:tc>
          <w:tcPr>
            <w:tcW w:w="9785" w:type="dxa"/>
            <w:tcMar>
              <w:top w:w="216" w:type="dxa"/>
            </w:tcMar>
          </w:tcPr>
          <w:p w14:paraId="71830A25" w14:textId="77777777" w:rsidR="00F61DF9" w:rsidRPr="00CF1A49" w:rsidRDefault="002D47BC" w:rsidP="00F61DF9">
            <w:pPr>
              <w:pStyle w:val="Heading3"/>
              <w:contextualSpacing w:val="0"/>
              <w:outlineLvl w:val="2"/>
            </w:pPr>
            <w:r>
              <w:t>2018</w:t>
            </w:r>
            <w:r w:rsidR="00F61DF9" w:rsidRPr="00CF1A49">
              <w:t xml:space="preserve"> – </w:t>
            </w:r>
            <w:r>
              <w:t>2019</w:t>
            </w:r>
          </w:p>
          <w:p w14:paraId="4B291F1B" w14:textId="77777777" w:rsidR="00F61DF9" w:rsidRPr="00CF1A49" w:rsidRDefault="002D47BC" w:rsidP="00F61DF9">
            <w:pPr>
              <w:pStyle w:val="Heading2"/>
              <w:contextualSpacing w:val="0"/>
              <w:outlineLvl w:val="1"/>
            </w:pPr>
            <w:r>
              <w:t>vIDEO EDITOR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@rANGREZ sTUDIO</w:t>
            </w:r>
          </w:p>
          <w:p w14:paraId="039B3DC8" w14:textId="6258A64D" w:rsidR="00F61DF9" w:rsidRPr="00F0793A" w:rsidRDefault="002D47BC" w:rsidP="002D47BC">
            <w:pPr>
              <w:rPr>
                <w:sz w:val="20"/>
                <w:szCs w:val="20"/>
              </w:rPr>
            </w:pPr>
            <w:r w:rsidRPr="00F0793A">
              <w:rPr>
                <w:sz w:val="20"/>
                <w:szCs w:val="20"/>
              </w:rPr>
              <w:t xml:space="preserve">I WAS THE JR. VIDEO EDITOR, </w:t>
            </w:r>
            <w:r w:rsidR="00B53CCA">
              <w:rPr>
                <w:sz w:val="20"/>
                <w:szCs w:val="20"/>
              </w:rPr>
              <w:t xml:space="preserve">working under </w:t>
            </w:r>
            <w:r w:rsidRPr="00F0793A">
              <w:rPr>
                <w:sz w:val="20"/>
                <w:szCs w:val="20"/>
              </w:rPr>
              <w:t>M</w:t>
            </w:r>
            <w:r w:rsidR="00B53CCA">
              <w:rPr>
                <w:sz w:val="20"/>
                <w:szCs w:val="20"/>
              </w:rPr>
              <w:t>r</w:t>
            </w:r>
            <w:r w:rsidRPr="00F0793A">
              <w:rPr>
                <w:sz w:val="20"/>
                <w:szCs w:val="20"/>
              </w:rPr>
              <w:t xml:space="preserve">. Zuber </w:t>
            </w:r>
            <w:proofErr w:type="spellStart"/>
            <w:r w:rsidRPr="00F0793A">
              <w:rPr>
                <w:sz w:val="20"/>
                <w:szCs w:val="20"/>
              </w:rPr>
              <w:t>Rangrez</w:t>
            </w:r>
            <w:proofErr w:type="spellEnd"/>
            <w:r w:rsidRPr="00F0793A">
              <w:rPr>
                <w:sz w:val="20"/>
                <w:szCs w:val="20"/>
              </w:rPr>
              <w:t>, it was my first job where I lear</w:t>
            </w:r>
            <w:r w:rsidR="00F0793A" w:rsidRPr="00F0793A">
              <w:rPr>
                <w:sz w:val="20"/>
                <w:szCs w:val="20"/>
              </w:rPr>
              <w:t>ned about Photoshop, premier</w:t>
            </w:r>
            <w:r w:rsidR="00932954">
              <w:rPr>
                <w:sz w:val="20"/>
                <w:szCs w:val="20"/>
              </w:rPr>
              <w:t>e</w:t>
            </w:r>
            <w:r w:rsidR="00F0793A" w:rsidRPr="00F0793A">
              <w:rPr>
                <w:sz w:val="20"/>
                <w:szCs w:val="20"/>
              </w:rPr>
              <w:t xml:space="preserve"> pro</w:t>
            </w:r>
            <w:r w:rsidR="00932954">
              <w:rPr>
                <w:sz w:val="20"/>
                <w:szCs w:val="20"/>
              </w:rPr>
              <w:t>,</w:t>
            </w:r>
            <w:r w:rsidR="00F0793A" w:rsidRPr="00F0793A">
              <w:rPr>
                <w:sz w:val="20"/>
                <w:szCs w:val="20"/>
              </w:rPr>
              <w:t xml:space="preserve"> and more importantly</w:t>
            </w:r>
            <w:r w:rsidR="00932954">
              <w:rPr>
                <w:sz w:val="20"/>
                <w:szCs w:val="20"/>
              </w:rPr>
              <w:t>,</w:t>
            </w:r>
            <w:r w:rsidR="00F0793A" w:rsidRPr="00F0793A">
              <w:rPr>
                <w:sz w:val="20"/>
                <w:szCs w:val="20"/>
              </w:rPr>
              <w:t xml:space="preserve"> I learned how to convert my skills into money.</w:t>
            </w:r>
          </w:p>
        </w:tc>
      </w:tr>
    </w:tbl>
    <w:sdt>
      <w:sdtPr>
        <w:alias w:val="Education:"/>
        <w:tag w:val="Education:"/>
        <w:id w:val="-1908763273"/>
        <w:placeholder>
          <w:docPart w:val="7FFB38D7E30B41B6B5440BE9D5ED6407"/>
        </w:placeholder>
        <w:temporary/>
        <w:showingPlcHdr/>
        <w15:appearance w15:val="hidden"/>
      </w:sdtPr>
      <w:sdtEndPr/>
      <w:sdtContent>
        <w:p w14:paraId="4314AA60" w14:textId="77777777" w:rsidR="00DA59AA" w:rsidRPr="00CF1A49" w:rsidRDefault="00DA59AA" w:rsidP="0097790C">
          <w:pPr>
            <w:pStyle w:val="Heading1"/>
          </w:pPr>
          <w:r w:rsidRPr="00833616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30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903"/>
      </w:tblGrid>
      <w:tr w:rsidR="001D0BF1" w:rsidRPr="00CF1A49" w14:paraId="1566DC38" w14:textId="77777777" w:rsidTr="00833616">
        <w:trPr>
          <w:trHeight w:val="1340"/>
        </w:trPr>
        <w:tc>
          <w:tcPr>
            <w:tcW w:w="9903" w:type="dxa"/>
          </w:tcPr>
          <w:p w14:paraId="0AD9101A" w14:textId="7DF0B375" w:rsidR="001D0BF1" w:rsidRPr="00833616" w:rsidRDefault="00F0793A" w:rsidP="001D0BF1">
            <w:pPr>
              <w:pStyle w:val="Heading2"/>
              <w:contextualSpacing w:val="0"/>
              <w:outlineLvl w:val="1"/>
              <w:rPr>
                <w:sz w:val="20"/>
                <w:szCs w:val="20"/>
              </w:rPr>
            </w:pPr>
            <w:r w:rsidRPr="00833616">
              <w:rPr>
                <w:sz w:val="20"/>
                <w:szCs w:val="20"/>
              </w:rPr>
              <w:t>Certification’s</w:t>
            </w:r>
            <w:r w:rsidR="001D0BF1" w:rsidRPr="00833616">
              <w:rPr>
                <w:sz w:val="20"/>
                <w:szCs w:val="20"/>
              </w:rPr>
              <w:t xml:space="preserve">, </w:t>
            </w:r>
            <w:r w:rsidRPr="00833616">
              <w:rPr>
                <w:rStyle w:val="SubtleReference"/>
                <w:sz w:val="20"/>
                <w:szCs w:val="20"/>
              </w:rPr>
              <w:t>Udemy, I.d.e.m.i, FREECODECAMP.ORG</w:t>
            </w:r>
            <w:r w:rsidR="009E182A" w:rsidRPr="00833616">
              <w:rPr>
                <w:rStyle w:val="SubtleReference"/>
                <w:sz w:val="20"/>
                <w:szCs w:val="20"/>
              </w:rPr>
              <w:t>,</w:t>
            </w:r>
            <w:r w:rsidR="00932954">
              <w:rPr>
                <w:rStyle w:val="SubtleReference"/>
                <w:sz w:val="20"/>
                <w:szCs w:val="20"/>
              </w:rPr>
              <w:t xml:space="preserve"> </w:t>
            </w:r>
            <w:r w:rsidR="009E182A" w:rsidRPr="00833616">
              <w:rPr>
                <w:rStyle w:val="SubtleReference"/>
                <w:sz w:val="20"/>
                <w:szCs w:val="20"/>
              </w:rPr>
              <w:t>YOUTUBE</w:t>
            </w:r>
          </w:p>
          <w:p w14:paraId="37A6BB50" w14:textId="7EC1899D" w:rsidR="00115181" w:rsidRDefault="00115181" w:rsidP="009E182A">
            <w:pPr>
              <w:contextualSpacing w:val="0"/>
              <w:rPr>
                <w:sz w:val="20"/>
                <w:szCs w:val="20"/>
              </w:rPr>
            </w:pPr>
            <w:r w:rsidRPr="00115181">
              <w:rPr>
                <w:sz w:val="20"/>
                <w:szCs w:val="20"/>
              </w:rPr>
              <w:t xml:space="preserve">I used to take a lot of certifications from Udemy and learned a lot too but I don’t know where to use it (lol).  then I tried a Bootcamp approach </w:t>
            </w:r>
            <w:r w:rsidR="00854818">
              <w:rPr>
                <w:sz w:val="20"/>
                <w:szCs w:val="20"/>
              </w:rPr>
              <w:t>then I</w:t>
            </w:r>
            <w:r w:rsidRPr="00115181">
              <w:rPr>
                <w:sz w:val="20"/>
                <w:szCs w:val="20"/>
              </w:rPr>
              <w:t xml:space="preserve"> joined I.D.E.M.I training center which has a government-subsidized education, so I learn full-stack web development from there</w:t>
            </w:r>
            <w:r w:rsidR="00854818">
              <w:rPr>
                <w:sz w:val="20"/>
                <w:szCs w:val="20"/>
              </w:rPr>
              <w:t xml:space="preserve">. I learned </w:t>
            </w:r>
            <w:r w:rsidRPr="00115181">
              <w:rPr>
                <w:sz w:val="20"/>
                <w:szCs w:val="20"/>
              </w:rPr>
              <w:t>(HTML, CSS, bootstrap, JavaScript, jQuery, PHP) old good technologies. but that was cool at least I get the hang of that feel &amp; confidence that I can develop a website too.</w:t>
            </w:r>
          </w:p>
          <w:p w14:paraId="6A14FE41" w14:textId="426AE8B1" w:rsidR="006242F8" w:rsidRDefault="004C2180" w:rsidP="009E182A">
            <w:pPr>
              <w:contextualSpacing w:val="0"/>
              <w:rPr>
                <w:sz w:val="20"/>
                <w:szCs w:val="20"/>
              </w:rPr>
            </w:pPr>
            <w:r w:rsidRPr="00833616">
              <w:rPr>
                <w:sz w:val="20"/>
                <w:szCs w:val="20"/>
              </w:rPr>
              <w:t xml:space="preserve">YouTube: YouTube is the best platform to learn anything I watch YouTube videos 6-7 hrs. a day. </w:t>
            </w:r>
          </w:p>
          <w:p w14:paraId="4E88E2FC" w14:textId="482A8F08" w:rsidR="006242F8" w:rsidRPr="006242F8" w:rsidRDefault="006242F8" w:rsidP="009E182A">
            <w:pPr>
              <w:contextualSpacing w:val="0"/>
              <w:rPr>
                <w:b/>
                <w:bCs/>
                <w:sz w:val="24"/>
                <w:szCs w:val="24"/>
              </w:rPr>
            </w:pPr>
            <w:proofErr w:type="spellStart"/>
            <w:r w:rsidRPr="006242F8">
              <w:rPr>
                <w:b/>
                <w:bCs/>
                <w:sz w:val="24"/>
                <w:szCs w:val="24"/>
              </w:rPr>
              <w:t>FreeCodeCamp</w:t>
            </w:r>
            <w:proofErr w:type="spellEnd"/>
            <w:r w:rsidRPr="006242F8">
              <w:rPr>
                <w:b/>
                <w:bCs/>
                <w:sz w:val="24"/>
                <w:szCs w:val="24"/>
              </w:rPr>
              <w:t xml:space="preserve"> Certifications:</w:t>
            </w:r>
          </w:p>
          <w:p w14:paraId="23BE03A5" w14:textId="61CCE2A5" w:rsidR="006242F8" w:rsidRPr="006242F8" w:rsidRDefault="006242F8" w:rsidP="006242F8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color w:val="0D0D0D"/>
                <w:sz w:val="24"/>
                <w:szCs w:val="24"/>
                <w:shd w:val="clear" w:color="auto" w:fill="FFFFFF"/>
              </w:rPr>
            </w:pPr>
            <w:r w:rsidRPr="006242F8">
              <w:rPr>
                <w:rFonts w:ascii="Arial" w:hAnsi="Arial" w:cs="Arial"/>
                <w:b/>
                <w:bCs/>
                <w:color w:val="0D0D0D"/>
                <w:sz w:val="24"/>
                <w:szCs w:val="24"/>
                <w:shd w:val="clear" w:color="auto" w:fill="FFFFFF"/>
              </w:rPr>
              <w:t>JavaScript Algorithms and Data Structures</w:t>
            </w:r>
            <w:r w:rsidRPr="006242F8">
              <w:rPr>
                <w:rFonts w:ascii="Arial" w:hAnsi="Arial" w:cs="Arial"/>
                <w:b/>
                <w:bCs/>
                <w:color w:val="0D0D0D"/>
                <w:sz w:val="24"/>
                <w:szCs w:val="24"/>
                <w:shd w:val="clear" w:color="auto" w:fill="FFFFFF"/>
              </w:rPr>
              <w:t>:</w:t>
            </w:r>
          </w:p>
          <w:p w14:paraId="38D78F13" w14:textId="77777777" w:rsidR="006242F8" w:rsidRPr="006242F8" w:rsidRDefault="006242F8" w:rsidP="006242F8">
            <w:pPr>
              <w:ind w:left="360"/>
              <w:rPr>
                <w:sz w:val="20"/>
                <w:szCs w:val="20"/>
              </w:rPr>
            </w:pPr>
            <w:r w:rsidRPr="006242F8">
              <w:rPr>
                <w:sz w:val="20"/>
                <w:szCs w:val="20"/>
              </w:rPr>
              <w:t>While HTML and CSS control the content and styling of a page, JavaScript is used to make it interactive. In the JavaScript Algorithm and Data Structures Certification, I had learned the fundamentals of JavaScript including variables, arrays, objects, loops, and functions.</w:t>
            </w:r>
          </w:p>
          <w:p w14:paraId="4098AF08" w14:textId="77777777" w:rsidR="006242F8" w:rsidRPr="006242F8" w:rsidRDefault="006242F8" w:rsidP="006242F8">
            <w:pPr>
              <w:ind w:left="360"/>
              <w:rPr>
                <w:sz w:val="20"/>
                <w:szCs w:val="20"/>
              </w:rPr>
            </w:pPr>
            <w:r w:rsidRPr="006242F8">
              <w:rPr>
                <w:sz w:val="20"/>
                <w:szCs w:val="20"/>
              </w:rPr>
              <w:t xml:space="preserve">Once I had the fundamentals down, I have to apply that knowledge by creating algorithms to manipulate strings, </w:t>
            </w:r>
            <w:proofErr w:type="spellStart"/>
            <w:r w:rsidRPr="006242F8">
              <w:rPr>
                <w:sz w:val="20"/>
                <w:szCs w:val="20"/>
              </w:rPr>
              <w:t>factorialize</w:t>
            </w:r>
            <w:proofErr w:type="spellEnd"/>
            <w:r w:rsidRPr="006242F8">
              <w:rPr>
                <w:sz w:val="20"/>
                <w:szCs w:val="20"/>
              </w:rPr>
              <w:t xml:space="preserve"> numbers, and even calculate the orbit of the International Space Station.</w:t>
            </w:r>
          </w:p>
          <w:p w14:paraId="0C1FB08E" w14:textId="0FB00265" w:rsidR="006242F8" w:rsidRDefault="006242F8" w:rsidP="006242F8">
            <w:pPr>
              <w:ind w:left="360"/>
              <w:rPr>
                <w:sz w:val="20"/>
                <w:szCs w:val="20"/>
              </w:rPr>
            </w:pPr>
            <w:r w:rsidRPr="006242F8">
              <w:rPr>
                <w:sz w:val="20"/>
                <w:szCs w:val="20"/>
              </w:rPr>
              <w:t>Along the way, I had also learned two important programming styles or paradigms: Object-Oriented Programming (OOP) and Functional Programming (FP).</w:t>
            </w:r>
          </w:p>
          <w:p w14:paraId="6E5886F3" w14:textId="553E0333" w:rsidR="006242F8" w:rsidRDefault="006242F8" w:rsidP="006242F8">
            <w:pPr>
              <w:ind w:left="360"/>
              <w:rPr>
                <w:sz w:val="20"/>
                <w:szCs w:val="20"/>
              </w:rPr>
            </w:pPr>
          </w:p>
          <w:p w14:paraId="470D9D29" w14:textId="3FFB8ABA" w:rsidR="006242F8" w:rsidRPr="006242F8" w:rsidRDefault="006242F8" w:rsidP="006242F8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6242F8">
              <w:rPr>
                <w:rFonts w:ascii="Arial Black" w:hAnsi="Arial Black"/>
                <w:b/>
                <w:bCs/>
                <w:color w:val="000000" w:themeColor="text1"/>
                <w:sz w:val="24"/>
                <w:szCs w:val="24"/>
              </w:rPr>
              <w:lastRenderedPageBreak/>
              <w:t>Responsive</w:t>
            </w:r>
            <w:r w:rsidRPr="006242F8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242F8">
              <w:rPr>
                <w:rFonts w:ascii="Arial Black" w:hAnsi="Arial Black"/>
                <w:b/>
                <w:bCs/>
                <w:color w:val="000000" w:themeColor="text1"/>
                <w:sz w:val="24"/>
                <w:szCs w:val="24"/>
              </w:rPr>
              <w:t>Web Design</w:t>
            </w:r>
            <w:r>
              <w:rPr>
                <w:rFonts w:ascii="Arial Black" w:hAnsi="Arial Black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  <w:p w14:paraId="17E341DA" w14:textId="77777777" w:rsidR="006242F8" w:rsidRPr="006242F8" w:rsidRDefault="006242F8" w:rsidP="006242F8">
            <w:pPr>
              <w:ind w:left="360"/>
              <w:rPr>
                <w:color w:val="000000" w:themeColor="text1"/>
                <w:sz w:val="20"/>
                <w:szCs w:val="20"/>
              </w:rPr>
            </w:pPr>
            <w:r w:rsidRPr="006242F8">
              <w:rPr>
                <w:color w:val="000000" w:themeColor="text1"/>
                <w:sz w:val="20"/>
                <w:szCs w:val="20"/>
              </w:rPr>
              <w:t>In this Responsive Web Design Certification, I had learned the languages that developers use to build webpages: HTML (Hypertext Markup Language) for content, and CSS (Cascading Style Sheets) for design.</w:t>
            </w:r>
          </w:p>
          <w:p w14:paraId="046214ED" w14:textId="77777777" w:rsidR="006242F8" w:rsidRPr="006242F8" w:rsidRDefault="006242F8" w:rsidP="006242F8">
            <w:pPr>
              <w:ind w:left="360"/>
              <w:rPr>
                <w:color w:val="000000" w:themeColor="text1"/>
                <w:sz w:val="20"/>
                <w:szCs w:val="20"/>
              </w:rPr>
            </w:pPr>
            <w:r w:rsidRPr="006242F8">
              <w:rPr>
                <w:color w:val="000000" w:themeColor="text1"/>
                <w:sz w:val="20"/>
                <w:szCs w:val="20"/>
              </w:rPr>
              <w:t>First, I had to build a cat photo app to learn the basics of HTML and CSS. Later, I had learned modern techniques like CSS variables by building a penguin, and best practices for accessibility by building a web form.</w:t>
            </w:r>
          </w:p>
          <w:p w14:paraId="3005D770" w14:textId="41C97B93" w:rsidR="006242F8" w:rsidRPr="006242F8" w:rsidRDefault="006242F8" w:rsidP="006242F8">
            <w:pPr>
              <w:ind w:left="360"/>
              <w:rPr>
                <w:color w:val="000000" w:themeColor="text1"/>
                <w:sz w:val="20"/>
                <w:szCs w:val="20"/>
              </w:rPr>
            </w:pPr>
            <w:r w:rsidRPr="006242F8">
              <w:rPr>
                <w:color w:val="000000" w:themeColor="text1"/>
                <w:sz w:val="20"/>
                <w:szCs w:val="20"/>
              </w:rPr>
              <w:t>Finally, I had learned how to make web pages that respond to different screen sizes by building a Twitter card with Flexbox, and a complex blog layout with CSS Grid.</w:t>
            </w:r>
          </w:p>
          <w:p w14:paraId="1B9A9C32" w14:textId="4FDC3923" w:rsidR="006242F8" w:rsidRPr="00833616" w:rsidRDefault="006242F8" w:rsidP="009E182A">
            <w:pPr>
              <w:contextualSpacing w:val="0"/>
              <w:rPr>
                <w:sz w:val="20"/>
                <w:szCs w:val="20"/>
              </w:rPr>
            </w:pPr>
          </w:p>
        </w:tc>
      </w:tr>
      <w:tr w:rsidR="00F61DF9" w:rsidRPr="00CF1A49" w14:paraId="3DD9BBF3" w14:textId="77777777" w:rsidTr="00833616">
        <w:trPr>
          <w:trHeight w:val="400"/>
        </w:trPr>
        <w:tc>
          <w:tcPr>
            <w:tcW w:w="9903" w:type="dxa"/>
            <w:tcMar>
              <w:top w:w="216" w:type="dxa"/>
            </w:tcMar>
          </w:tcPr>
          <w:p w14:paraId="261B10B6" w14:textId="77777777" w:rsidR="00F61DF9" w:rsidRPr="00833616" w:rsidRDefault="00F0793A" w:rsidP="00F61DF9">
            <w:pPr>
              <w:pStyle w:val="Heading2"/>
              <w:contextualSpacing w:val="0"/>
              <w:outlineLvl w:val="1"/>
              <w:rPr>
                <w:sz w:val="20"/>
                <w:szCs w:val="20"/>
              </w:rPr>
            </w:pPr>
            <w:r w:rsidRPr="00833616">
              <w:rPr>
                <w:sz w:val="20"/>
                <w:szCs w:val="20"/>
              </w:rPr>
              <w:lastRenderedPageBreak/>
              <w:t>Degree’s</w:t>
            </w:r>
            <w:r w:rsidR="00F61DF9" w:rsidRPr="00833616">
              <w:rPr>
                <w:sz w:val="20"/>
                <w:szCs w:val="20"/>
              </w:rPr>
              <w:t xml:space="preserve">, </w:t>
            </w:r>
            <w:r w:rsidR="009E182A" w:rsidRPr="00833616">
              <w:rPr>
                <w:rStyle w:val="SubtleReference"/>
                <w:sz w:val="20"/>
                <w:szCs w:val="20"/>
              </w:rPr>
              <w:t>V.E.S. DEGREE COLLEGE, n.S.H.S &amp; JR. COLLEGE</w:t>
            </w:r>
          </w:p>
          <w:p w14:paraId="775CCAB7" w14:textId="40649900" w:rsidR="00F61DF9" w:rsidRPr="00833616" w:rsidRDefault="00B53CCA" w:rsidP="004C2180">
            <w:pPr>
              <w:rPr>
                <w:sz w:val="20"/>
                <w:szCs w:val="20"/>
              </w:rPr>
            </w:pPr>
            <w:r w:rsidRPr="00833616">
              <w:rPr>
                <w:sz w:val="20"/>
                <w:szCs w:val="20"/>
              </w:rPr>
              <w:t>HSC (</w:t>
            </w:r>
            <w:r w:rsidR="004C2180" w:rsidRPr="00833616">
              <w:rPr>
                <w:sz w:val="20"/>
                <w:szCs w:val="20"/>
              </w:rPr>
              <w:t xml:space="preserve">science 60%), </w:t>
            </w:r>
            <w:r w:rsidR="00766E75" w:rsidRPr="00833616">
              <w:rPr>
                <w:sz w:val="20"/>
                <w:szCs w:val="20"/>
              </w:rPr>
              <w:t>SSC (</w:t>
            </w:r>
            <w:r w:rsidR="004C2180" w:rsidRPr="00833616">
              <w:rPr>
                <w:sz w:val="20"/>
                <w:szCs w:val="20"/>
              </w:rPr>
              <w:t>76%</w:t>
            </w:r>
            <w:r w:rsidR="009A1C14" w:rsidRPr="00833616">
              <w:rPr>
                <w:sz w:val="20"/>
                <w:szCs w:val="20"/>
              </w:rPr>
              <w:t>),</w:t>
            </w:r>
            <w:r w:rsidR="009A1C14">
              <w:rPr>
                <w:sz w:val="20"/>
                <w:szCs w:val="20"/>
              </w:rPr>
              <w:t xml:space="preserve"> Completed</w:t>
            </w:r>
            <w:r w:rsidR="004C2180" w:rsidRPr="00833616">
              <w:rPr>
                <w:sz w:val="20"/>
                <w:szCs w:val="20"/>
              </w:rPr>
              <w:t xml:space="preserve"> my B.Sc. </w:t>
            </w:r>
            <w:r w:rsidR="009A1C14" w:rsidRPr="009A1C14">
              <w:rPr>
                <w:sz w:val="20"/>
                <w:szCs w:val="20"/>
              </w:rPr>
              <w:t xml:space="preserve">Degree </w:t>
            </w:r>
            <w:r w:rsidR="004C2180" w:rsidRPr="00833616">
              <w:rPr>
                <w:sz w:val="20"/>
                <w:szCs w:val="20"/>
              </w:rPr>
              <w:t>in Mathematics from V.E.S. college</w:t>
            </w:r>
            <w:r w:rsidR="006242F8">
              <w:rPr>
                <w:sz w:val="20"/>
                <w:szCs w:val="20"/>
              </w:rPr>
              <w:t xml:space="preserve"> with 8.13 CGPA</w:t>
            </w:r>
            <w:r w:rsidR="004C2180" w:rsidRPr="00833616">
              <w:rPr>
                <w:sz w:val="20"/>
                <w:szCs w:val="20"/>
              </w:rPr>
              <w:t>.</w:t>
            </w:r>
          </w:p>
        </w:tc>
      </w:tr>
    </w:tbl>
    <w:sdt>
      <w:sdtPr>
        <w:rPr>
          <w:sz w:val="24"/>
          <w:szCs w:val="24"/>
        </w:rPr>
        <w:alias w:val="Skills:"/>
        <w:tag w:val="Skills:"/>
        <w:id w:val="-1392877668"/>
        <w:placeholder>
          <w:docPart w:val="9BAA239E6B4A4E119F7033B800363802"/>
        </w:placeholder>
        <w:temporary/>
        <w:showingPlcHdr/>
        <w15:appearance w15:val="hidden"/>
      </w:sdtPr>
      <w:sdtEndPr>
        <w:rPr>
          <w:sz w:val="28"/>
          <w:szCs w:val="32"/>
        </w:rPr>
      </w:sdtEndPr>
      <w:sdtContent>
        <w:p w14:paraId="650C41A7" w14:textId="77777777" w:rsidR="00486277" w:rsidRPr="00CF1A49" w:rsidRDefault="00486277" w:rsidP="00486277">
          <w:pPr>
            <w:pStyle w:val="Heading1"/>
          </w:pPr>
          <w:r w:rsidRPr="00833616">
            <w:rPr>
              <w:sz w:val="24"/>
              <w:szCs w:val="24"/>
            </w:rPr>
            <w:t>Skills</w:t>
          </w:r>
        </w:p>
      </w:sdtContent>
    </w:sdt>
    <w:tbl>
      <w:tblPr>
        <w:tblStyle w:val="TableGrid"/>
        <w:tblW w:w="533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995"/>
        <w:gridCol w:w="4996"/>
      </w:tblGrid>
      <w:tr w:rsidR="003A0632" w:rsidRPr="006E1507" w14:paraId="0C68D7ED" w14:textId="77777777" w:rsidTr="00833616">
        <w:trPr>
          <w:trHeight w:val="1388"/>
        </w:trPr>
        <w:tc>
          <w:tcPr>
            <w:tcW w:w="4995" w:type="dxa"/>
          </w:tcPr>
          <w:p w14:paraId="223F7E7C" w14:textId="77777777" w:rsidR="001E3120" w:rsidRPr="00833616" w:rsidRDefault="004C2180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833616">
              <w:rPr>
                <w:sz w:val="20"/>
                <w:szCs w:val="20"/>
              </w:rPr>
              <w:t>Problem Solving</w:t>
            </w:r>
          </w:p>
          <w:p w14:paraId="78E41437" w14:textId="6DCA191F" w:rsidR="001F4E6D" w:rsidRPr="006E1507" w:rsidRDefault="004C2180" w:rsidP="004C2180">
            <w:pPr>
              <w:pStyle w:val="ListBullet"/>
              <w:contextualSpacing w:val="0"/>
            </w:pPr>
            <w:r w:rsidRPr="00833616">
              <w:rPr>
                <w:sz w:val="20"/>
                <w:szCs w:val="20"/>
              </w:rPr>
              <w:t xml:space="preserve">Web </w:t>
            </w:r>
            <w:r w:rsidR="00B53CCA" w:rsidRPr="00833616">
              <w:rPr>
                <w:sz w:val="20"/>
                <w:szCs w:val="20"/>
              </w:rPr>
              <w:t xml:space="preserve">Development </w:t>
            </w:r>
            <w:r w:rsidRPr="00833616">
              <w:rPr>
                <w:sz w:val="20"/>
                <w:szCs w:val="20"/>
              </w:rPr>
              <w:t xml:space="preserve">html5, CSS3, JavaScript, Bootstrap, </w:t>
            </w:r>
            <w:r w:rsidR="00B53CCA">
              <w:rPr>
                <w:sz w:val="20"/>
                <w:szCs w:val="20"/>
              </w:rPr>
              <w:t>R</w:t>
            </w:r>
            <w:r w:rsidRPr="00833616">
              <w:rPr>
                <w:sz w:val="20"/>
                <w:szCs w:val="20"/>
              </w:rPr>
              <w:t xml:space="preserve">eact.js, </w:t>
            </w:r>
            <w:r w:rsidR="00932954">
              <w:rPr>
                <w:sz w:val="20"/>
                <w:szCs w:val="20"/>
              </w:rPr>
              <w:t>P</w:t>
            </w:r>
            <w:r w:rsidRPr="00833616">
              <w:rPr>
                <w:sz w:val="20"/>
                <w:szCs w:val="20"/>
              </w:rPr>
              <w:t xml:space="preserve">ython 3, </w:t>
            </w:r>
            <w:r w:rsidR="00746327">
              <w:rPr>
                <w:sz w:val="20"/>
                <w:szCs w:val="20"/>
              </w:rPr>
              <w:t>D</w:t>
            </w:r>
            <w:r w:rsidRPr="00833616">
              <w:rPr>
                <w:sz w:val="20"/>
                <w:szCs w:val="20"/>
              </w:rPr>
              <w:t xml:space="preserve">jango, MySQL, </w:t>
            </w:r>
            <w:r w:rsidR="00746327">
              <w:rPr>
                <w:sz w:val="20"/>
                <w:szCs w:val="20"/>
              </w:rPr>
              <w:t>W</w:t>
            </w:r>
            <w:r w:rsidR="00746327" w:rsidRPr="00833616">
              <w:rPr>
                <w:sz w:val="20"/>
                <w:szCs w:val="20"/>
              </w:rPr>
              <w:t>ordPress</w:t>
            </w:r>
            <w:r w:rsidRPr="00833616">
              <w:rPr>
                <w:sz w:val="20"/>
                <w:szCs w:val="20"/>
              </w:rPr>
              <w:t>, git-</w:t>
            </w:r>
            <w:r w:rsidR="00746327" w:rsidRPr="00833616">
              <w:rPr>
                <w:sz w:val="20"/>
                <w:szCs w:val="20"/>
              </w:rPr>
              <w:t>GitHub</w:t>
            </w:r>
            <w:r w:rsidRPr="00833616">
              <w:rPr>
                <w:sz w:val="20"/>
                <w:szCs w:val="20"/>
              </w:rPr>
              <w:t>,</w:t>
            </w:r>
            <w:r>
              <w:t xml:space="preserve"> </w:t>
            </w:r>
          </w:p>
        </w:tc>
        <w:tc>
          <w:tcPr>
            <w:tcW w:w="4995" w:type="dxa"/>
            <w:tcMar>
              <w:left w:w="360" w:type="dxa"/>
            </w:tcMar>
          </w:tcPr>
          <w:p w14:paraId="60E87285" w14:textId="7D32ABA0" w:rsidR="003A0632" w:rsidRPr="00833616" w:rsidRDefault="00833616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proofErr w:type="gramStart"/>
            <w:r w:rsidRPr="00833616">
              <w:rPr>
                <w:sz w:val="20"/>
                <w:szCs w:val="20"/>
              </w:rPr>
              <w:t>Editing(</w:t>
            </w:r>
            <w:proofErr w:type="gramEnd"/>
            <w:r w:rsidRPr="00833616">
              <w:rPr>
                <w:sz w:val="20"/>
                <w:szCs w:val="20"/>
              </w:rPr>
              <w:t>Photoshop, premier</w:t>
            </w:r>
            <w:r w:rsidR="00932954">
              <w:rPr>
                <w:sz w:val="20"/>
                <w:szCs w:val="20"/>
              </w:rPr>
              <w:t>e</w:t>
            </w:r>
            <w:r w:rsidRPr="00833616">
              <w:rPr>
                <w:sz w:val="20"/>
                <w:szCs w:val="20"/>
              </w:rPr>
              <w:t xml:space="preserve"> pro) =&gt; YouTube</w:t>
            </w:r>
          </w:p>
          <w:p w14:paraId="507E51ED" w14:textId="77777777" w:rsidR="001E3120" w:rsidRPr="00833616" w:rsidRDefault="00833616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833616">
              <w:rPr>
                <w:sz w:val="20"/>
                <w:szCs w:val="20"/>
              </w:rPr>
              <w:t xml:space="preserve">Digital Marketing and media management </w:t>
            </w:r>
          </w:p>
          <w:p w14:paraId="1919C35F" w14:textId="61C93E73" w:rsidR="001E3120" w:rsidRPr="006E1507" w:rsidRDefault="00833616" w:rsidP="00833616">
            <w:pPr>
              <w:pStyle w:val="ListBullet"/>
              <w:contextualSpacing w:val="0"/>
            </w:pPr>
            <w:r w:rsidRPr="00833616">
              <w:rPr>
                <w:sz w:val="20"/>
                <w:szCs w:val="20"/>
              </w:rPr>
              <w:t xml:space="preserve">Ad’s campaign management on </w:t>
            </w:r>
            <w:r w:rsidR="00746327" w:rsidRPr="00833616">
              <w:rPr>
                <w:sz w:val="20"/>
                <w:szCs w:val="20"/>
              </w:rPr>
              <w:t>Facebook,</w:t>
            </w:r>
            <w:r w:rsidRPr="00833616">
              <w:rPr>
                <w:sz w:val="20"/>
                <w:szCs w:val="20"/>
              </w:rPr>
              <w:t xml:space="preserve"> Google ads</w:t>
            </w:r>
            <w:r w:rsidR="00932954">
              <w:rPr>
                <w:sz w:val="20"/>
                <w:szCs w:val="20"/>
              </w:rPr>
              <w:t>,</w:t>
            </w:r>
            <w:r w:rsidRPr="00833616">
              <w:rPr>
                <w:sz w:val="20"/>
                <w:szCs w:val="20"/>
              </w:rPr>
              <w:t xml:space="preserve"> and with influencers.</w:t>
            </w:r>
          </w:p>
        </w:tc>
      </w:tr>
    </w:tbl>
    <w:sdt>
      <w:sdtPr>
        <w:alias w:val="Activities:"/>
        <w:tag w:val="Activities:"/>
        <w:id w:val="1223332893"/>
        <w:placeholder>
          <w:docPart w:val="9F54C166922A400285CD52EBCD5213CB"/>
        </w:placeholder>
        <w:temporary/>
        <w:showingPlcHdr/>
        <w15:appearance w15:val="hidden"/>
      </w:sdtPr>
      <w:sdtEndPr/>
      <w:sdtContent>
        <w:p w14:paraId="2D304C5B" w14:textId="77777777" w:rsidR="00AD782D" w:rsidRPr="00CF1A49" w:rsidRDefault="0062312F" w:rsidP="0062312F">
          <w:pPr>
            <w:pStyle w:val="Heading1"/>
          </w:pPr>
          <w:r w:rsidRPr="00833616">
            <w:rPr>
              <w:sz w:val="24"/>
              <w:szCs w:val="24"/>
            </w:rPr>
            <w:t>Activities</w:t>
          </w:r>
        </w:p>
      </w:sdtContent>
    </w:sdt>
    <w:p w14:paraId="30EE0DCF" w14:textId="39954AD4" w:rsidR="00DD784A" w:rsidRPr="00854818" w:rsidRDefault="00833616" w:rsidP="006E1507">
      <w:pPr>
        <w:rPr>
          <w:sz w:val="18"/>
          <w:szCs w:val="18"/>
        </w:rPr>
      </w:pPr>
      <w:r w:rsidRPr="00854818">
        <w:rPr>
          <w:sz w:val="18"/>
          <w:szCs w:val="18"/>
        </w:rPr>
        <w:t xml:space="preserve">I used to do social service when I was in my </w:t>
      </w:r>
      <w:r w:rsidR="00854818">
        <w:rPr>
          <w:sz w:val="18"/>
          <w:szCs w:val="18"/>
        </w:rPr>
        <w:t>first year of degree college</w:t>
      </w:r>
      <w:r w:rsidRPr="00854818">
        <w:rPr>
          <w:sz w:val="18"/>
          <w:szCs w:val="18"/>
        </w:rPr>
        <w:t xml:space="preserve">, now I have a </w:t>
      </w:r>
      <w:r w:rsidR="00DD784A" w:rsidRPr="00854818">
        <w:rPr>
          <w:sz w:val="18"/>
          <w:szCs w:val="18"/>
        </w:rPr>
        <w:t>YouTube</w:t>
      </w:r>
      <w:r w:rsidRPr="00854818">
        <w:rPr>
          <w:sz w:val="18"/>
          <w:szCs w:val="18"/>
        </w:rPr>
        <w:t xml:space="preserve"> channel where I </w:t>
      </w:r>
      <w:r w:rsidR="00DD784A" w:rsidRPr="00854818">
        <w:rPr>
          <w:sz w:val="18"/>
          <w:szCs w:val="18"/>
        </w:rPr>
        <w:t>share</w:t>
      </w:r>
      <w:r w:rsidRPr="00854818">
        <w:rPr>
          <w:sz w:val="18"/>
          <w:szCs w:val="18"/>
        </w:rPr>
        <w:t xml:space="preserve"> </w:t>
      </w:r>
      <w:r w:rsidR="00DD784A" w:rsidRPr="00854818">
        <w:rPr>
          <w:sz w:val="18"/>
          <w:szCs w:val="18"/>
        </w:rPr>
        <w:t>my experience in my web development</w:t>
      </w:r>
      <w:r w:rsidRPr="00854818">
        <w:rPr>
          <w:sz w:val="18"/>
          <w:szCs w:val="18"/>
        </w:rPr>
        <w:t xml:space="preserve"> journey </w:t>
      </w:r>
      <w:r w:rsidR="00DD784A" w:rsidRPr="00854818">
        <w:rPr>
          <w:sz w:val="18"/>
          <w:szCs w:val="18"/>
        </w:rPr>
        <w:t xml:space="preserve">and some resources that I like. I also try to contribute </w:t>
      </w:r>
      <w:r w:rsidR="00932954" w:rsidRPr="00854818">
        <w:rPr>
          <w:sz w:val="18"/>
          <w:szCs w:val="18"/>
        </w:rPr>
        <w:t>to</w:t>
      </w:r>
      <w:r w:rsidR="00DD784A" w:rsidRPr="00854818">
        <w:rPr>
          <w:sz w:val="18"/>
          <w:szCs w:val="18"/>
        </w:rPr>
        <w:t xml:space="preserve"> </w:t>
      </w:r>
      <w:r w:rsidR="00932954" w:rsidRPr="00854818">
        <w:rPr>
          <w:sz w:val="18"/>
          <w:szCs w:val="18"/>
        </w:rPr>
        <w:t xml:space="preserve">the </w:t>
      </w:r>
      <w:r w:rsidR="00115181" w:rsidRPr="00854818">
        <w:rPr>
          <w:sz w:val="18"/>
          <w:szCs w:val="18"/>
        </w:rPr>
        <w:t>open-source</w:t>
      </w:r>
      <w:r w:rsidR="00DD784A" w:rsidRPr="00854818">
        <w:rPr>
          <w:sz w:val="18"/>
          <w:szCs w:val="18"/>
        </w:rPr>
        <w:t xml:space="preserve"> community like </w:t>
      </w:r>
      <w:r w:rsidR="00746327" w:rsidRPr="00854818">
        <w:rPr>
          <w:sz w:val="18"/>
          <w:szCs w:val="18"/>
        </w:rPr>
        <w:t>GitHub</w:t>
      </w:r>
      <w:r w:rsidR="00DD784A" w:rsidRPr="00854818">
        <w:rPr>
          <w:sz w:val="18"/>
          <w:szCs w:val="18"/>
        </w:rPr>
        <w:t xml:space="preserve"> and stack overflow.</w:t>
      </w:r>
    </w:p>
    <w:p w14:paraId="3794945E" w14:textId="5B44D2A7" w:rsidR="00DD784A" w:rsidRPr="00854818" w:rsidRDefault="00DD784A" w:rsidP="006E1507">
      <w:pPr>
        <w:rPr>
          <w:sz w:val="18"/>
          <w:szCs w:val="18"/>
        </w:rPr>
      </w:pPr>
      <w:r w:rsidRPr="00854818">
        <w:rPr>
          <w:sz w:val="18"/>
          <w:szCs w:val="18"/>
        </w:rPr>
        <w:t xml:space="preserve">I am using hackerrank to test my skills I receive </w:t>
      </w:r>
      <w:r w:rsidR="00854818">
        <w:rPr>
          <w:sz w:val="18"/>
          <w:szCs w:val="18"/>
        </w:rPr>
        <w:t>2</w:t>
      </w:r>
      <w:r w:rsidRPr="00854818">
        <w:rPr>
          <w:sz w:val="18"/>
          <w:szCs w:val="18"/>
        </w:rPr>
        <w:t xml:space="preserve"> Stars in python programming in just 2 days</w:t>
      </w:r>
      <w:r w:rsidR="00B53CCA" w:rsidRPr="00854818">
        <w:rPr>
          <w:sz w:val="18"/>
          <w:szCs w:val="18"/>
        </w:rPr>
        <w:t xml:space="preserve"> now I have 3 of them</w:t>
      </w:r>
      <w:r w:rsidRPr="00854818">
        <w:rPr>
          <w:sz w:val="18"/>
          <w:szCs w:val="18"/>
        </w:rPr>
        <w:t>.</w:t>
      </w:r>
    </w:p>
    <w:sectPr w:rsidR="00DD784A" w:rsidRPr="00854818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9DAEB" w14:textId="77777777" w:rsidR="00D614F0" w:rsidRDefault="00D614F0" w:rsidP="0068194B">
      <w:r>
        <w:separator/>
      </w:r>
    </w:p>
    <w:p w14:paraId="43C0325A" w14:textId="77777777" w:rsidR="00D614F0" w:rsidRDefault="00D614F0"/>
    <w:p w14:paraId="3F587D63" w14:textId="77777777" w:rsidR="00D614F0" w:rsidRDefault="00D614F0"/>
  </w:endnote>
  <w:endnote w:type="continuationSeparator" w:id="0">
    <w:p w14:paraId="64E03E08" w14:textId="77777777" w:rsidR="00D614F0" w:rsidRDefault="00D614F0" w:rsidP="0068194B">
      <w:r>
        <w:continuationSeparator/>
      </w:r>
    </w:p>
    <w:p w14:paraId="09B89DC3" w14:textId="77777777" w:rsidR="00D614F0" w:rsidRDefault="00D614F0"/>
    <w:p w14:paraId="0A89080D" w14:textId="77777777" w:rsidR="00D614F0" w:rsidRDefault="00D614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4571A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784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DFFD1" w14:textId="77777777" w:rsidR="00D614F0" w:rsidRDefault="00D614F0" w:rsidP="0068194B">
      <w:r>
        <w:separator/>
      </w:r>
    </w:p>
    <w:p w14:paraId="428BA1BC" w14:textId="77777777" w:rsidR="00D614F0" w:rsidRDefault="00D614F0"/>
    <w:p w14:paraId="01C8749B" w14:textId="77777777" w:rsidR="00D614F0" w:rsidRDefault="00D614F0"/>
  </w:footnote>
  <w:footnote w:type="continuationSeparator" w:id="0">
    <w:p w14:paraId="3B8CE7C8" w14:textId="77777777" w:rsidR="00D614F0" w:rsidRDefault="00D614F0" w:rsidP="0068194B">
      <w:r>
        <w:continuationSeparator/>
      </w:r>
    </w:p>
    <w:p w14:paraId="27A4BC38" w14:textId="77777777" w:rsidR="00D614F0" w:rsidRDefault="00D614F0"/>
    <w:p w14:paraId="75D57700" w14:textId="77777777" w:rsidR="00D614F0" w:rsidRDefault="00D614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78E3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D771E35" wp14:editId="5DCED4E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E286E0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8E97734"/>
    <w:multiLevelType w:val="hybridMultilevel"/>
    <w:tmpl w:val="E0A4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tjQ1NTaxMDMwNTNV0lEKTi0uzszPAykwqgUAZhWfviwAAAA="/>
  </w:docVars>
  <w:rsids>
    <w:rsidRoot w:val="00A13473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15181"/>
    <w:rsid w:val="001427E1"/>
    <w:rsid w:val="001512B7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47BC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7EFF"/>
    <w:rsid w:val="004319E0"/>
    <w:rsid w:val="00432CC2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18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42F8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327"/>
    <w:rsid w:val="00746D44"/>
    <w:rsid w:val="007538DC"/>
    <w:rsid w:val="00757803"/>
    <w:rsid w:val="00766E75"/>
    <w:rsid w:val="0079206B"/>
    <w:rsid w:val="00796076"/>
    <w:rsid w:val="007C0566"/>
    <w:rsid w:val="007C606B"/>
    <w:rsid w:val="007E6A61"/>
    <w:rsid w:val="00801140"/>
    <w:rsid w:val="00803404"/>
    <w:rsid w:val="00833616"/>
    <w:rsid w:val="00834955"/>
    <w:rsid w:val="00854818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2954"/>
    <w:rsid w:val="009361BA"/>
    <w:rsid w:val="00944F78"/>
    <w:rsid w:val="009510E7"/>
    <w:rsid w:val="00952C89"/>
    <w:rsid w:val="009571D8"/>
    <w:rsid w:val="009650EA"/>
    <w:rsid w:val="0097790C"/>
    <w:rsid w:val="0098506E"/>
    <w:rsid w:val="009A1C14"/>
    <w:rsid w:val="009A386D"/>
    <w:rsid w:val="009A44CE"/>
    <w:rsid w:val="009C4DFC"/>
    <w:rsid w:val="009D44F8"/>
    <w:rsid w:val="009E182A"/>
    <w:rsid w:val="009E3160"/>
    <w:rsid w:val="009F220C"/>
    <w:rsid w:val="009F3B05"/>
    <w:rsid w:val="009F4931"/>
    <w:rsid w:val="00A13473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3CCA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3F64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14F0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784A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1258"/>
    <w:rsid w:val="00EA5099"/>
    <w:rsid w:val="00EC1351"/>
    <w:rsid w:val="00EC4CBF"/>
    <w:rsid w:val="00EE2CA8"/>
    <w:rsid w:val="00EF17E8"/>
    <w:rsid w:val="00EF51D9"/>
    <w:rsid w:val="00F0793A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0E854"/>
  <w15:chartTrackingRefBased/>
  <w15:docId w15:val="{99DADAAD-46B1-4BE7-9B3E-53DFF6EA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746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ritiksahco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tik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BB440E62654A9B9CB4D00E96AB5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0B58C-3997-44EB-8FBA-285DE9689661}"/>
      </w:docPartPr>
      <w:docPartBody>
        <w:p w:rsidR="00516E62" w:rsidRDefault="00D519DF">
          <w:pPr>
            <w:pStyle w:val="5DBB440E62654A9B9CB4D00E96AB5051"/>
          </w:pPr>
          <w:r w:rsidRPr="00CF1A49">
            <w:t>·</w:t>
          </w:r>
        </w:p>
      </w:docPartBody>
    </w:docPart>
    <w:docPart>
      <w:docPartPr>
        <w:name w:val="2FC957268AA04C6A81647602885FD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3182C-93C5-49FC-83FF-5106EEE39023}"/>
      </w:docPartPr>
      <w:docPartBody>
        <w:p w:rsidR="00516E62" w:rsidRDefault="00D519DF">
          <w:pPr>
            <w:pStyle w:val="2FC957268AA04C6A81647602885FDB3E"/>
          </w:pPr>
          <w:r w:rsidRPr="00CF1A49">
            <w:t>Experience</w:t>
          </w:r>
        </w:p>
      </w:docPartBody>
    </w:docPart>
    <w:docPart>
      <w:docPartPr>
        <w:name w:val="7FFB38D7E30B41B6B5440BE9D5ED6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658D0-F833-43CC-9E95-AC0771921447}"/>
      </w:docPartPr>
      <w:docPartBody>
        <w:p w:rsidR="00516E62" w:rsidRDefault="00D519DF">
          <w:pPr>
            <w:pStyle w:val="7FFB38D7E30B41B6B5440BE9D5ED6407"/>
          </w:pPr>
          <w:r w:rsidRPr="00CF1A49">
            <w:t>Education</w:t>
          </w:r>
        </w:p>
      </w:docPartBody>
    </w:docPart>
    <w:docPart>
      <w:docPartPr>
        <w:name w:val="9BAA239E6B4A4E119F7033B800363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5038A-C538-4A54-B784-2AA45638F470}"/>
      </w:docPartPr>
      <w:docPartBody>
        <w:p w:rsidR="00516E62" w:rsidRDefault="00D519DF">
          <w:pPr>
            <w:pStyle w:val="9BAA239E6B4A4E119F7033B800363802"/>
          </w:pPr>
          <w:r w:rsidRPr="00CF1A49">
            <w:t>Skills</w:t>
          </w:r>
        </w:p>
      </w:docPartBody>
    </w:docPart>
    <w:docPart>
      <w:docPartPr>
        <w:name w:val="9F54C166922A400285CD52EBCD521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B449C-B1C5-42A2-A014-47811E94349B}"/>
      </w:docPartPr>
      <w:docPartBody>
        <w:p w:rsidR="00516E62" w:rsidRDefault="00D519DF">
          <w:pPr>
            <w:pStyle w:val="9F54C166922A400285CD52EBCD5213CB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9DF"/>
    <w:rsid w:val="000605AC"/>
    <w:rsid w:val="0018668A"/>
    <w:rsid w:val="00516E62"/>
    <w:rsid w:val="005A07FD"/>
    <w:rsid w:val="00930C40"/>
    <w:rsid w:val="00D5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DBB440E62654A9B9CB4D00E96AB5051">
    <w:name w:val="5DBB440E62654A9B9CB4D00E96AB5051"/>
  </w:style>
  <w:style w:type="paragraph" w:customStyle="1" w:styleId="2FC957268AA04C6A81647602885FDB3E">
    <w:name w:val="2FC957268AA04C6A81647602885FDB3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FFB38D7E30B41B6B5440BE9D5ED6407">
    <w:name w:val="7FFB38D7E30B41B6B5440BE9D5ED6407"/>
  </w:style>
  <w:style w:type="paragraph" w:customStyle="1" w:styleId="9BAA239E6B4A4E119F7033B800363802">
    <w:name w:val="9BAA239E6B4A4E119F7033B800363802"/>
  </w:style>
  <w:style w:type="paragraph" w:customStyle="1" w:styleId="9F54C166922A400285CD52EBCD5213CB">
    <w:name w:val="9F54C166922A400285CD52EBCD5213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143</TotalTime>
  <Pages>2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testbook</dc:creator>
  <cp:keywords/>
  <dc:description/>
  <cp:lastModifiedBy>kritik</cp:lastModifiedBy>
  <cp:revision>8</cp:revision>
  <cp:lastPrinted>2021-07-24T12:34:00Z</cp:lastPrinted>
  <dcterms:created xsi:type="dcterms:W3CDTF">2021-02-24T10:05:00Z</dcterms:created>
  <dcterms:modified xsi:type="dcterms:W3CDTF">2021-07-24T12:44:00Z</dcterms:modified>
  <cp:category/>
</cp:coreProperties>
</file>